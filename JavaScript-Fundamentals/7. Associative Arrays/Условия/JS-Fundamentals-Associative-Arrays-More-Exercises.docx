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6AA4EF95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675F33">
          <w:rPr>
            <w:rStyle w:val="af1"/>
            <w:sz w:val="24"/>
            <w:szCs w:val="24"/>
            <w:u w:color="0563C1"/>
          </w:rPr>
          <w:t xml:space="preserve">"JS Fundamentals" Course @ </w:t>
        </w:r>
        <w:r w:rsidRPr="00675F33">
          <w:rPr>
            <w:rStyle w:val="af1"/>
            <w:noProof/>
            <w:sz w:val="24"/>
            <w:szCs w:val="24"/>
            <w:u w:color="0563C1"/>
          </w:rPr>
          <w:t>SoftUni</w:t>
        </w:r>
        <w:r w:rsidRPr="00675F33">
          <w:rPr>
            <w:rStyle w:val="af1"/>
            <w:sz w:val="24"/>
            <w:szCs w:val="24"/>
            <w:u w:color="0563C1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>judge system at</w:t>
      </w:r>
      <w:r w:rsidR="00675F33" w:rsidRPr="00675F33">
        <w:rPr>
          <w:sz w:val="24"/>
          <w:szCs w:val="24"/>
        </w:rPr>
        <w:t xml:space="preserve">: </w:t>
      </w:r>
      <w:hyperlink r:id="rId12" w:history="1">
        <w:r w:rsidR="007B2578" w:rsidRPr="00675F33">
          <w:rPr>
            <w:rStyle w:val="af1"/>
            <w:sz w:val="24"/>
            <w:szCs w:val="24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lastRenderedPageBreak/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lastRenderedPageBreak/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2"/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 xml:space="preserve">, add the </w:t>
      </w:r>
      <w:r w:rsidR="006730CE">
        <w:rPr>
          <w:lang w:val="en-US"/>
        </w:rPr>
        <w:lastRenderedPageBreak/>
        <w:t>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lastRenderedPageBreak/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3094" w14:textId="77777777" w:rsidR="00F63BD3" w:rsidRDefault="00F63BD3" w:rsidP="00053EF9">
      <w:pPr>
        <w:spacing w:after="0" w:line="240" w:lineRule="auto"/>
      </w:pPr>
      <w:r>
        <w:separator/>
      </w:r>
    </w:p>
  </w:endnote>
  <w:endnote w:type="continuationSeparator" w:id="0">
    <w:p w14:paraId="6321A240" w14:textId="77777777" w:rsidR="00F63BD3" w:rsidRDefault="00F63BD3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E9629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F39F" w14:textId="77777777" w:rsidR="00F63BD3" w:rsidRDefault="00F63BD3" w:rsidP="00053EF9">
      <w:pPr>
        <w:spacing w:after="0" w:line="240" w:lineRule="auto"/>
      </w:pPr>
      <w:r>
        <w:separator/>
      </w:r>
    </w:p>
  </w:footnote>
  <w:footnote w:type="continuationSeparator" w:id="0">
    <w:p w14:paraId="43F6CAE9" w14:textId="77777777" w:rsidR="00F63BD3" w:rsidRDefault="00F63BD3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qNaAAuAPew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913C4"/>
    <w:rsid w:val="004957D7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32/programming-fundamentals-with-javascript-may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363</TotalTime>
  <Pages>6</Pages>
  <Words>1451</Words>
  <Characters>8274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Боряна Димитрова</cp:lastModifiedBy>
  <cp:revision>55</cp:revision>
  <dcterms:created xsi:type="dcterms:W3CDTF">2018-10-16T08:49:00Z</dcterms:created>
  <dcterms:modified xsi:type="dcterms:W3CDTF">2022-03-31T12:49:00Z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